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8B" w:rsidRDefault="00326F43">
      <w:r>
        <w:rPr>
          <w:noProof/>
        </w:rPr>
        <w:drawing>
          <wp:inline distT="0" distB="0" distL="0" distR="0" wp14:anchorId="3581B007" wp14:editId="74029A42">
            <wp:extent cx="433832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43" w:rsidRDefault="00326F43">
      <w:r>
        <w:rPr>
          <w:noProof/>
        </w:rPr>
        <w:lastRenderedPageBreak/>
        <w:drawing>
          <wp:inline distT="0" distB="0" distL="0" distR="0" wp14:anchorId="5405836F" wp14:editId="2EC667A9">
            <wp:extent cx="5943600" cy="816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AD9617E" wp14:editId="144B2BFF">
            <wp:extent cx="5943600" cy="460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43"/>
    <w:rsid w:val="00293468"/>
    <w:rsid w:val="00326F43"/>
    <w:rsid w:val="00E9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CA31"/>
  <w15:chartTrackingRefBased/>
  <w15:docId w15:val="{4C2675A1-830D-4DB5-AF13-7FE6B878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5561B6A1</Template>
  <TotalTime>7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Elizabeth Isaza</dc:creator>
  <cp:keywords/>
  <dc:description/>
  <cp:lastModifiedBy>Jennifer Elizabeth Isaza</cp:lastModifiedBy>
  <cp:revision>1</cp:revision>
  <dcterms:created xsi:type="dcterms:W3CDTF">2017-02-17T22:10:00Z</dcterms:created>
  <dcterms:modified xsi:type="dcterms:W3CDTF">2017-02-17T22:17:00Z</dcterms:modified>
</cp:coreProperties>
</file>